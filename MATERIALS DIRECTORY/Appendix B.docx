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430A" w:rsidRDefault="00BD430A">
      <w:pPr>
        <w:jc w:val="center"/>
      </w:pPr>
      <w:r>
        <w:t>Appendix B </w:t>
      </w:r>
    </w:p>
    <w:p w:rsidR="00BD430A" w:rsidRDefault="00BD430A"/>
    <w:p w:rsidR="00BD430A" w:rsidRDefault="00BD430A"/>
    <w:p w:rsidR="00BD430A" w:rsidRDefault="00BD430A">
      <w:pPr>
        <w:rPr>
          <w:sz w:val="24"/>
          <w:szCs w:val="24"/>
        </w:rPr>
      </w:pPr>
      <w:r>
        <w:rPr>
          <w:sz w:val="24"/>
          <w:szCs w:val="24"/>
        </w:rPr>
        <w:t xml:space="preserve">(A) Narcissism </w:t>
      </w:r>
    </w:p>
    <w:p w:rsidR="00BD430A" w:rsidRDefault="00BD430A">
      <w:pPr>
        <w:rPr>
          <w:sz w:val="24"/>
          <w:szCs w:val="24"/>
        </w:rPr>
      </w:pPr>
    </w:p>
    <w:p w:rsidR="00BD430A" w:rsidRDefault="00BD430A">
      <w:pPr>
        <w:rPr>
          <w:sz w:val="24"/>
          <w:szCs w:val="24"/>
        </w:rPr>
      </w:pPr>
      <w:r>
        <w:rPr>
          <w:sz w:val="24"/>
          <w:szCs w:val="24"/>
        </w:rPr>
        <w:t>The world is a glorious place, as it has shown me that I am worth life and deserve the best there is to offer. I have been blessed with a family that adores me, and a whole city that </w:t>
      </w:r>
    </w:p>
    <w:p w:rsidR="00BD430A" w:rsidRDefault="00BD430A">
      <w:pPr>
        <w:rPr>
          <w:sz w:val="24"/>
          <w:szCs w:val="24"/>
        </w:rPr>
      </w:pPr>
      <w:r>
        <w:rPr>
          <w:sz w:val="24"/>
          <w:szCs w:val="24"/>
        </w:rPr>
        <w:t>thinks I am amazing. I enjoy being around others as compliments and smiles given to me </w:t>
      </w:r>
    </w:p>
    <w:p w:rsidR="00BD430A" w:rsidRDefault="00BD430A">
      <w:pPr>
        <w:rPr>
          <w:sz w:val="24"/>
          <w:szCs w:val="24"/>
        </w:rPr>
      </w:pPr>
      <w:r>
        <w:rPr>
          <w:sz w:val="24"/>
          <w:szCs w:val="24"/>
        </w:rPr>
        <w:t>are my favorite things. People enjoy having me around them as I am a fun, attractive, and </w:t>
      </w:r>
    </w:p>
    <w:p w:rsidR="00BD430A" w:rsidRDefault="00BD430A">
      <w:pPr>
        <w:rPr>
          <w:sz w:val="24"/>
          <w:szCs w:val="24"/>
        </w:rPr>
      </w:pPr>
      <w:r>
        <w:rPr>
          <w:sz w:val="24"/>
          <w:szCs w:val="24"/>
        </w:rPr>
        <w:t>well dressed individual. I have a leadership role at my job, and was chosen for this as </w:t>
      </w:r>
    </w:p>
    <w:p w:rsidR="00BD430A" w:rsidRDefault="00BD430A">
      <w:pPr>
        <w:rPr>
          <w:sz w:val="24"/>
          <w:szCs w:val="24"/>
        </w:rPr>
      </w:pPr>
      <w:r>
        <w:rPr>
          <w:sz w:val="24"/>
          <w:szCs w:val="24"/>
        </w:rPr>
        <w:t>upper management knew I was the right one for the job. I have always had a tendency to </w:t>
      </w:r>
    </w:p>
    <w:p w:rsidR="00BD430A" w:rsidRDefault="00BD430A">
      <w:pPr>
        <w:rPr>
          <w:sz w:val="24"/>
          <w:szCs w:val="24"/>
        </w:rPr>
      </w:pPr>
      <w:r>
        <w:rPr>
          <w:sz w:val="24"/>
          <w:szCs w:val="24"/>
        </w:rPr>
        <w:t xml:space="preserve">be able to rise to the top in all things that I put my head to. I am definitely a go getter, and </w:t>
      </w:r>
    </w:p>
    <w:p w:rsidR="00BD430A" w:rsidRDefault="00BD430A">
      <w:pPr>
        <w:rPr>
          <w:sz w:val="24"/>
          <w:szCs w:val="24"/>
        </w:rPr>
      </w:pPr>
      <w:r>
        <w:rPr>
          <w:sz w:val="24"/>
          <w:szCs w:val="24"/>
        </w:rPr>
        <w:t>typically don’t stop until I get what I deserve and I deserve the best. My goal for life is to </w:t>
      </w:r>
    </w:p>
    <w:p w:rsidR="00BD430A" w:rsidRDefault="00BD430A">
      <w:pPr>
        <w:rPr>
          <w:sz w:val="24"/>
          <w:szCs w:val="24"/>
        </w:rPr>
      </w:pPr>
      <w:r>
        <w:rPr>
          <w:sz w:val="24"/>
          <w:szCs w:val="24"/>
        </w:rPr>
        <w:t>have a family and settle down, however that hasn’t been easy as I have not been able to </w:t>
      </w:r>
    </w:p>
    <w:p w:rsidR="00BD430A" w:rsidRDefault="00BD430A">
      <w:pPr>
        <w:rPr>
          <w:sz w:val="24"/>
          <w:szCs w:val="24"/>
        </w:rPr>
      </w:pPr>
      <w:r>
        <w:rPr>
          <w:sz w:val="24"/>
          <w:szCs w:val="24"/>
        </w:rPr>
        <w:t>find anyone that deserves me yet. One day that will happen and it will be the best day of </w:t>
      </w:r>
    </w:p>
    <w:p w:rsidR="00BD430A" w:rsidRDefault="00BD430A">
      <w:pPr>
        <w:rPr>
          <w:sz w:val="24"/>
          <w:szCs w:val="24"/>
        </w:rPr>
      </w:pPr>
      <w:r>
        <w:rPr>
          <w:sz w:val="24"/>
          <w:szCs w:val="24"/>
        </w:rPr>
        <w:t>their life. </w:t>
      </w:r>
    </w:p>
    <w:p w:rsidR="00BD430A" w:rsidRDefault="00BD430A">
      <w:pPr>
        <w:rPr>
          <w:sz w:val="24"/>
          <w:szCs w:val="24"/>
        </w:rPr>
      </w:pPr>
      <w:r>
        <w:rPr>
          <w:sz w:val="24"/>
          <w:szCs w:val="24"/>
        </w:rPr>
        <w:t> </w:t>
      </w:r>
    </w:p>
    <w:p w:rsidR="00BD430A" w:rsidRDefault="00BD430A">
      <w:pPr>
        <w:rPr>
          <w:sz w:val="24"/>
          <w:szCs w:val="24"/>
        </w:rPr>
      </w:pPr>
      <w:r>
        <w:rPr>
          <w:sz w:val="24"/>
          <w:szCs w:val="24"/>
        </w:rPr>
        <w:t>(B) Social Harmony</w:t>
      </w:r>
    </w:p>
    <w:p w:rsidR="00BD430A" w:rsidRDefault="00BD430A">
      <w:pPr>
        <w:rPr>
          <w:sz w:val="24"/>
          <w:szCs w:val="24"/>
        </w:rPr>
      </w:pPr>
    </w:p>
    <w:p w:rsidR="00BD430A" w:rsidRDefault="00BD430A">
      <w:pPr>
        <w:rPr>
          <w:sz w:val="24"/>
          <w:szCs w:val="24"/>
        </w:rPr>
      </w:pPr>
      <w:r>
        <w:rPr>
          <w:sz w:val="24"/>
          <w:szCs w:val="24"/>
        </w:rPr>
        <w:t>The Universe is magnificent</w:t>
      </w:r>
      <w:r>
        <w:rPr>
          <w:sz w:val="24"/>
          <w:szCs w:val="24"/>
          <w:lang w:val="el-GR"/>
        </w:rPr>
        <w:t>; </w:t>
      </w:r>
      <w:r>
        <w:rPr>
          <w:sz w:val="24"/>
          <w:szCs w:val="24"/>
        </w:rPr>
        <w:t>it has given me and my loved one a beautiful home. The </w:t>
      </w:r>
    </w:p>
    <w:p w:rsidR="00BD430A" w:rsidRDefault="00BD430A">
      <w:pPr>
        <w:rPr>
          <w:sz w:val="24"/>
          <w:szCs w:val="24"/>
        </w:rPr>
      </w:pPr>
      <w:r>
        <w:rPr>
          <w:sz w:val="24"/>
          <w:szCs w:val="24"/>
        </w:rPr>
        <w:t>world is kept together by the threads of each individual person, allowing us to uplift one </w:t>
      </w:r>
    </w:p>
    <w:p w:rsidR="00BD430A" w:rsidRDefault="00BD430A">
      <w:pPr>
        <w:rPr>
          <w:sz w:val="24"/>
          <w:szCs w:val="24"/>
        </w:rPr>
      </w:pPr>
      <w:r>
        <w:rPr>
          <w:sz w:val="24"/>
          <w:szCs w:val="24"/>
        </w:rPr>
        <w:t>another without even knowing it. Today I get to help create a peaceful and fruitful future </w:t>
      </w:r>
    </w:p>
    <w:p w:rsidR="00BD430A" w:rsidRDefault="00BD430A">
      <w:pPr>
        <w:rPr>
          <w:sz w:val="24"/>
          <w:szCs w:val="24"/>
        </w:rPr>
      </w:pPr>
      <w:r>
        <w:rPr>
          <w:sz w:val="24"/>
          <w:szCs w:val="24"/>
        </w:rPr>
        <w:t>for the children of tomorrow. I get to appreciate and be a part of all diversity that comes </w:t>
      </w:r>
    </w:p>
    <w:p w:rsidR="00BD430A" w:rsidRDefault="00BD430A">
      <w:pPr>
        <w:rPr>
          <w:sz w:val="24"/>
          <w:szCs w:val="24"/>
        </w:rPr>
      </w:pPr>
      <w:r>
        <w:rPr>
          <w:sz w:val="24"/>
          <w:szCs w:val="24"/>
        </w:rPr>
        <w:t>from all creatures. I accept others as they are, and if I find something wrong in a situation </w:t>
      </w:r>
    </w:p>
    <w:p w:rsidR="00BD430A" w:rsidRDefault="00BD430A">
      <w:pPr>
        <w:rPr>
          <w:sz w:val="24"/>
          <w:szCs w:val="24"/>
        </w:rPr>
      </w:pPr>
      <w:r>
        <w:rPr>
          <w:sz w:val="24"/>
          <w:szCs w:val="24"/>
        </w:rPr>
        <w:t>I look at myself, and know that only I can change unhappy situation. I am able to have a </w:t>
      </w:r>
    </w:p>
    <w:p w:rsidR="00BD430A" w:rsidRDefault="00BD430A">
      <w:pPr>
        <w:rPr>
          <w:sz w:val="24"/>
          <w:szCs w:val="24"/>
        </w:rPr>
      </w:pPr>
      <w:r>
        <w:rPr>
          <w:sz w:val="24"/>
          <w:szCs w:val="24"/>
        </w:rPr>
        <w:t>job where I get to give back to others, as this is what gives me purpose. I work as a team </w:t>
      </w:r>
    </w:p>
    <w:p w:rsidR="00BD430A" w:rsidRDefault="00BD430A">
      <w:pPr>
        <w:rPr>
          <w:sz w:val="24"/>
          <w:szCs w:val="24"/>
        </w:rPr>
      </w:pPr>
      <w:r>
        <w:rPr>
          <w:sz w:val="24"/>
          <w:szCs w:val="24"/>
        </w:rPr>
        <w:t>and push all of them to the top, and when my team wins, I win. My goal for life is leave </w:t>
      </w:r>
    </w:p>
    <w:p w:rsidR="00BD430A" w:rsidRDefault="00BD430A">
      <w:pPr>
        <w:rPr>
          <w:sz w:val="24"/>
          <w:szCs w:val="24"/>
        </w:rPr>
      </w:pPr>
      <w:r>
        <w:rPr>
          <w:sz w:val="24"/>
          <w:szCs w:val="24"/>
        </w:rPr>
        <w:t>this universe a better place than I found it, to have a family to teach the meaning of love, </w:t>
      </w:r>
    </w:p>
    <w:p w:rsidR="00000000" w:rsidRDefault="00BD430A" w:rsidP="00BD430A">
      <w:r>
        <w:rPr>
          <w:sz w:val="24"/>
          <w:szCs w:val="24"/>
        </w:rPr>
        <w:t>joy and happiness. </w:t>
      </w:r>
    </w:p>
    <w:sectPr w:rsidR="00000000" w:rsidSect="00BD430A">
      <w:headerReference w:type="default" r:id="rId6"/>
      <w:footerReference w:type="default" r:id="rId7"/>
      <w:pgSz w:w="12240" w:h="15840"/>
      <w:pgMar w:top="1440" w:right="1800" w:bottom="1440" w:left="1800" w:header="720" w:footer="864" w:gutter="0"/>
      <w:pgNumType w:start="1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430A" w:rsidRDefault="00BD430A" w:rsidP="00BD430A">
      <w:r>
        <w:separator/>
      </w:r>
    </w:p>
  </w:endnote>
  <w:endnote w:type="continuationSeparator" w:id="0">
    <w:p w:rsidR="00BD430A" w:rsidRDefault="00BD430A" w:rsidP="00BD430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430A" w:rsidRDefault="00BD430A">
    <w:pPr>
      <w:tabs>
        <w:tab w:val="center" w:pos="4320"/>
        <w:tab w:val="right" w:pos="8640"/>
      </w:tabs>
      <w:rPr>
        <w:rFonts w:cstheme="minorBidi"/>
        <w:kern w:val="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430A" w:rsidRDefault="00BD430A" w:rsidP="00BD430A">
      <w:r>
        <w:separator/>
      </w:r>
    </w:p>
  </w:footnote>
  <w:footnote w:type="continuationSeparator" w:id="0">
    <w:p w:rsidR="00BD430A" w:rsidRDefault="00BD430A" w:rsidP="00BD430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430A" w:rsidRDefault="00BD430A">
    <w:pPr>
      <w:tabs>
        <w:tab w:val="center" w:pos="4320"/>
        <w:tab w:val="right" w:pos="8640"/>
      </w:tabs>
      <w:rPr>
        <w:rFonts w:cstheme="minorBidi"/>
        <w:kern w:val="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docVars>
    <w:docVar w:name="ColorPos" w:val="-1"/>
    <w:docVar w:name="ColorSet" w:val="-1"/>
    <w:docVar w:name="StylePos" w:val="-1"/>
    <w:docVar w:name="StyleSet" w:val="-1"/>
  </w:docVars>
  <w:rsids>
    <w:rsidRoot w:val="00BD430A"/>
    <w:rsid w:val="00BD43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overflowPunct w:val="0"/>
      <w:autoSpaceDE w:val="0"/>
      <w:autoSpaceDN w:val="0"/>
      <w:adjustRightInd w:val="0"/>
    </w:pPr>
    <w:rPr>
      <w:rFonts w:ascii="Times New Roman" w:hAnsi="Times New Roman" w:cs="Times New Roman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0</Pages>
  <Words>0</Words>
  <Characters>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0</cp:revision>
</cp:coreProperties>
</file>